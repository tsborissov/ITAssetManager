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15" w:rsidRDefault="00703615" w:rsidP="00AE2004">
      <w:pPr>
        <w:pStyle w:val="Heading1"/>
        <w:jc w:val="center"/>
        <w:rPr>
          <w:lang w:val="en-US"/>
        </w:rPr>
      </w:pPr>
      <w:r>
        <w:rPr>
          <w:lang w:val="en-US"/>
        </w:rPr>
        <w:t>ASP.NET Core – June 2021</w:t>
      </w:r>
    </w:p>
    <w:p w:rsidR="00703615" w:rsidRPr="00C471EF" w:rsidRDefault="00703615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/>
        <w:t>21-August-2021</w:t>
      </w:r>
    </w:p>
    <w:p w:rsidR="00703615" w:rsidRDefault="00703615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703615" w:rsidRDefault="00703615" w:rsidP="00161252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:rsidR="00703615" w:rsidRDefault="00703615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application must be implemented using </w:t>
      </w:r>
      <w:r w:rsidRPr="006D6011">
        <w:rPr>
          <w:b/>
          <w:bCs/>
          <w:lang w:val="en-GB"/>
        </w:rPr>
        <w:t xml:space="preserve">ASP.NET </w:t>
      </w:r>
      <w:r>
        <w:rPr>
          <w:b/>
          <w:bCs/>
          <w:lang w:val="en-GB"/>
        </w:rPr>
        <w:t>Core</w:t>
      </w:r>
      <w:r>
        <w:rPr>
          <w:lang w:val="en-GB"/>
        </w:rPr>
        <w:t xml:space="preserve"> Framework (</w:t>
      </w:r>
      <w:r w:rsidRPr="00541A9E">
        <w:rPr>
          <w:b/>
          <w:bCs/>
          <w:lang w:val="en-GB"/>
        </w:rPr>
        <w:t>latest</w:t>
      </w:r>
      <w:r>
        <w:rPr>
          <w:lang w:val="en-GB"/>
        </w:rPr>
        <w:t>).</w:t>
      </w:r>
    </w:p>
    <w:p w:rsidR="00703615" w:rsidRDefault="00703615" w:rsidP="00E1541F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Name – “</w:t>
      </w:r>
      <w:r w:rsidRPr="00E1541F">
        <w:rPr>
          <w:b/>
          <w:bCs/>
          <w:lang w:val="en-GB"/>
        </w:rPr>
        <w:t>IT Asset Manager</w:t>
      </w:r>
      <w:r>
        <w:rPr>
          <w:lang w:val="en-GB"/>
        </w:rPr>
        <w:t>”</w:t>
      </w:r>
    </w:p>
    <w:p w:rsidR="00703615" w:rsidRDefault="00703615" w:rsidP="009F160E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User roles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Asset Administrator – Create Assets, Dispose Assets, Change Assets Status and Category, Delete Assets, CRUD Vendors, Addresses, Asset Categories, Asset Status, Departments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Asset User – Request Asset, Return Asset, View Assigned Assets, Search/View own Requests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User’s Manager – Approve/Reject User’s Requests, Search/View Requests for resp. Department</w:t>
      </w:r>
    </w:p>
    <w:p w:rsidR="00703615" w:rsidRDefault="00703615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703615" w:rsidRPr="009F160E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US"/>
        </w:rPr>
        <w:t>Register</w:t>
      </w:r>
    </w:p>
    <w:p w:rsidR="00703615" w:rsidRPr="009F160E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US"/>
        </w:rPr>
        <w:t>Login</w:t>
      </w:r>
    </w:p>
    <w:p w:rsidR="00703615" w:rsidRPr="009F160E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US"/>
        </w:rPr>
        <w:t>User pages: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Home – user’s assets list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Asset details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Request new asset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Request asset return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User’s requests</w:t>
      </w:r>
    </w:p>
    <w:p w:rsidR="00703615" w:rsidRDefault="00703615" w:rsidP="00BC5CD1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Manager pages:</w:t>
      </w:r>
    </w:p>
    <w:p w:rsidR="00703615" w:rsidRPr="009F160E" w:rsidRDefault="00703615" w:rsidP="00BC5CD1">
      <w:pPr>
        <w:pStyle w:val="ListParagraph"/>
        <w:numPr>
          <w:ilvl w:val="3"/>
          <w:numId w:val="26"/>
        </w:numPr>
        <w:rPr>
          <w:lang w:val="en-GB"/>
        </w:rPr>
      </w:pP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Asset Administrator pages: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Home – Approved Requests for execution, Details -&gt; Select Asset, Handover Asset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Requests - Search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Warehouses – Create, Edit, Delete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Create new asset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Assets list – Search, Details -&gt; Edit, Dispose, Delete</w:t>
      </w:r>
    </w:p>
    <w:p w:rsidR="00703615" w:rsidRDefault="00703615" w:rsidP="009F160E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lang w:val="en-GB"/>
        </w:rPr>
        <w:t>Create new address – Country, Town, Address</w:t>
      </w:r>
    </w:p>
    <w:p w:rsidR="00703615" w:rsidRDefault="00703615" w:rsidP="001B18F2">
      <w:pPr>
        <w:pStyle w:val="ListParagraph"/>
        <w:rPr>
          <w:lang w:val="en-GB"/>
        </w:rPr>
      </w:pPr>
    </w:p>
    <w:p w:rsidR="00703615" w:rsidRDefault="00703615" w:rsidP="001B18F2">
      <w:pPr>
        <w:pStyle w:val="ListParagraph"/>
        <w:rPr>
          <w:lang w:val="en-GB"/>
        </w:rPr>
      </w:pPr>
    </w:p>
    <w:p w:rsidR="00703615" w:rsidRPr="009F160E" w:rsidRDefault="00703615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5 </w:t>
      </w:r>
      <w:r w:rsidRPr="00A02822">
        <w:rPr>
          <w:b/>
          <w:bCs/>
          <w:lang w:val="en-GB"/>
        </w:rPr>
        <w:t>entity models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Users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2434FE">
        <w:rPr>
          <w:lang w:val="en-GB"/>
        </w:rPr>
        <w:t>Assets</w:t>
      </w:r>
      <w:r>
        <w:rPr>
          <w:lang w:val="en-GB"/>
        </w:rPr>
        <w:t xml:space="preserve"> – (Id, Name, SerialNr, InventoryNr, CategoryId, Category, StatusId, Status, VendorId, Vendor, PurchaseDate, WarranyExpDate, DisposalDate, Invoice, Price, IsDeleted)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UsersAssets – (UserId, User, AssetId, Asset, AssignDate, ReturnDate, IsDeleted)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2434FE">
        <w:rPr>
          <w:lang w:val="en-GB"/>
        </w:rPr>
        <w:t>Categories</w:t>
      </w:r>
      <w:r>
        <w:rPr>
          <w:lang w:val="en-GB"/>
        </w:rPr>
        <w:t xml:space="preserve"> - (Id, Name, ICollection&lt;Asset&gt; Assets, ICollection&lt;Request&gt; Request, IsDeleted)</w:t>
      </w:r>
    </w:p>
    <w:p w:rsidR="00703615" w:rsidRDefault="00703615" w:rsidP="00BC5CD1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Laptop</w:t>
      </w:r>
      <w:r>
        <w:rPr>
          <w:rFonts w:ascii="Consolas" w:eastAsia="Batang" w:hAnsi="Consolas" w:cs="Consolas"/>
          <w:color w:val="008000"/>
          <w:sz w:val="19"/>
          <w:szCs w:val="19"/>
          <w:lang w:eastAsia="ko-KR"/>
        </w:rPr>
        <w:t xml:space="preserve">, </w:t>
      </w: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Desktop</w:t>
      </w:r>
      <w:r>
        <w:rPr>
          <w:rFonts w:ascii="Consolas" w:eastAsia="Batang" w:hAnsi="Consolas" w:cs="Consolas"/>
          <w:color w:val="008000"/>
          <w:sz w:val="19"/>
          <w:szCs w:val="19"/>
          <w:lang w:eastAsia="ko-KR"/>
        </w:rPr>
        <w:t xml:space="preserve">, </w:t>
      </w: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Monitor</w:t>
      </w:r>
      <w:r>
        <w:rPr>
          <w:rFonts w:ascii="Consolas" w:eastAsia="Batang" w:hAnsi="Consolas" w:cs="Consolas"/>
          <w:color w:val="008000"/>
          <w:sz w:val="19"/>
          <w:szCs w:val="19"/>
          <w:lang w:eastAsia="ko-KR"/>
        </w:rPr>
        <w:t xml:space="preserve">, </w:t>
      </w: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Printer, Projector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2434FE">
        <w:rPr>
          <w:lang w:val="en-GB"/>
        </w:rPr>
        <w:t>Status</w:t>
      </w:r>
      <w:r>
        <w:rPr>
          <w:lang w:val="en-GB"/>
        </w:rPr>
        <w:t xml:space="preserve"> - (Id, Name, ICollection&lt;Asset&gt; Assets, IsDeleted)</w:t>
      </w:r>
    </w:p>
    <w:p w:rsidR="00703615" w:rsidRDefault="00703615" w:rsidP="005E62A3">
      <w:pPr>
        <w:pStyle w:val="ListParagraph"/>
        <w:numPr>
          <w:ilvl w:val="3"/>
          <w:numId w:val="26"/>
        </w:numPr>
        <w:rPr>
          <w:lang w:val="en-GB"/>
        </w:rPr>
      </w:pPr>
      <w:r>
        <w:rPr>
          <w:rFonts w:ascii="Consolas" w:eastAsia="Batang" w:hAnsi="Consolas" w:cs="Consolas"/>
          <w:color w:val="008000"/>
          <w:sz w:val="19"/>
          <w:szCs w:val="19"/>
          <w:lang w:eastAsia="ko-KR"/>
        </w:rPr>
        <w:t>In Use, In Stock, Pending Disposal, Disposed, Stolen</w:t>
      </w:r>
      <w:r>
        <w:rPr>
          <w:rFonts w:ascii="Consolas" w:eastAsia="Batang" w:hAnsi="Consolas" w:cs="Consolas"/>
          <w:color w:val="008000"/>
          <w:sz w:val="19"/>
          <w:szCs w:val="19"/>
          <w:lang w:val="en-US" w:eastAsia="ko-KR"/>
        </w:rPr>
        <w:t>, Missing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2434FE">
        <w:rPr>
          <w:lang w:val="en-GB"/>
        </w:rPr>
        <w:t>Requests – (Id, UserId, User</w:t>
      </w:r>
      <w:r>
        <w:rPr>
          <w:lang w:val="en-GB"/>
        </w:rPr>
        <w:t>,</w:t>
      </w:r>
      <w:r w:rsidRPr="002A7573">
        <w:rPr>
          <w:lang w:val="en-GB"/>
        </w:rPr>
        <w:t xml:space="preserve"> Details, SubmitDate, ApproveDate, HandoverDate, AssetCategoryId, Category, IsApproved, IsDeleted</w:t>
      </w:r>
      <w:r>
        <w:rPr>
          <w:lang w:val="en-GB"/>
        </w:rPr>
        <w:t>)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 w:rsidRPr="002434FE">
        <w:rPr>
          <w:lang w:val="en-GB"/>
        </w:rPr>
        <w:t>Vendors</w:t>
      </w:r>
      <w:r>
        <w:rPr>
          <w:lang w:val="en-GB"/>
        </w:rPr>
        <w:t xml:space="preserve"> – (Id, Name, Vat, ICollection&lt;Asset&gt; Assets, IsDeleted)</w:t>
      </w:r>
    </w:p>
    <w:p w:rsidR="00703615" w:rsidRDefault="00703615" w:rsidP="009F160E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>Departments – (Id, Name, ManagerId, User Manager, ICollection&lt;User&gt;  Users, IsDeleted)</w:t>
      </w:r>
    </w:p>
    <w:p w:rsidR="00703615" w:rsidRPr="00573B1C" w:rsidRDefault="00703615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5 </w:t>
      </w:r>
      <w:r w:rsidRPr="00F766B0">
        <w:rPr>
          <w:b/>
          <w:bCs/>
          <w:lang w:val="en-GB"/>
        </w:rPr>
        <w:t>controllers</w:t>
      </w:r>
    </w:p>
    <w:p w:rsidR="00703615" w:rsidRDefault="00703615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>Visual Studio</w:t>
      </w:r>
      <w:r>
        <w:rPr>
          <w:b/>
          <w:bCs/>
        </w:rPr>
        <w:t xml:space="preserve"> </w:t>
      </w:r>
      <w:r w:rsidRPr="00493FC2">
        <w:rPr>
          <w:b/>
          <w:bCs/>
          <w:lang w:val="en-US"/>
        </w:rPr>
        <w:t>201</w:t>
      </w:r>
      <w:r>
        <w:rPr>
          <w:b/>
          <w:bCs/>
          <w:lang w:val="en-US"/>
        </w:rPr>
        <w:t xml:space="preserve">9 / </w:t>
      </w:r>
      <w:r>
        <w:rPr>
          <w:b/>
          <w:bCs/>
          <w:noProof/>
          <w:lang w:val="en-US"/>
        </w:rPr>
        <w:t>JetBrains</w:t>
      </w:r>
      <w:r>
        <w:rPr>
          <w:b/>
          <w:bCs/>
          <w:lang w:val="en-US"/>
        </w:rPr>
        <w:t xml:space="preserve"> Project Rider</w:t>
      </w:r>
      <w:r>
        <w:rPr>
          <w:lang w:val="en-GB"/>
        </w:rPr>
        <w:t>.</w:t>
      </w:r>
    </w:p>
    <w:p w:rsidR="00703615" w:rsidRDefault="00703615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bCs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:rsidR="00703615" w:rsidRPr="00AD501D" w:rsidRDefault="00703615" w:rsidP="00501D85">
      <w:pPr>
        <w:pStyle w:val="ListParagraph"/>
        <w:numPr>
          <w:ilvl w:val="2"/>
          <w:numId w:val="26"/>
        </w:numPr>
        <w:rPr>
          <w:b/>
          <w:bCs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bCs/>
          <w:lang w:val="en-GB"/>
        </w:rPr>
        <w:t>partial views</w:t>
      </w:r>
      <w:r w:rsidRPr="00161252">
        <w:rPr>
          <w:lang w:val="en-GB"/>
        </w:rPr>
        <w:t>.</w:t>
      </w:r>
    </w:p>
    <w:p w:rsidR="00703615" w:rsidRPr="00501D85" w:rsidRDefault="00703615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editor</w:t>
      </w:r>
      <w:r w:rsidRPr="00AD501D">
        <w:rPr>
          <w:b/>
          <w:bCs/>
          <w:lang w:val="en-GB"/>
        </w:rPr>
        <w:t xml:space="preserve"> templates</w:t>
      </w:r>
      <w:r w:rsidRPr="00161252">
        <w:rPr>
          <w:lang w:val="en-GB"/>
        </w:rPr>
        <w:t>.</w:t>
      </w:r>
    </w:p>
    <w:p w:rsidR="00703615" w:rsidRDefault="00703615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r>
        <w:rPr>
          <w:noProof/>
          <w:lang w:val="en-GB"/>
        </w:rPr>
        <w:t>TypeScript</w:t>
      </w:r>
      <w:r>
        <w:rPr>
          <w:lang w:val="en-GB"/>
        </w:rPr>
        <w:t xml:space="preserve">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:rsidR="00703615" w:rsidRDefault="00703615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>Microsoft SQL Server</w:t>
      </w:r>
      <w:r>
        <w:rPr>
          <w:lang w:val="en-GB"/>
        </w:rPr>
        <w:t xml:space="preserve"> as Database Service</w:t>
      </w:r>
    </w:p>
    <w:p w:rsidR="00703615" w:rsidRDefault="00703615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703615" w:rsidRDefault="00703615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 xml:space="preserve">Entity Framework </w:t>
      </w:r>
      <w:r>
        <w:rPr>
          <w:b/>
          <w:bCs/>
          <w:lang w:val="en-GB"/>
        </w:rPr>
        <w:t>Core</w:t>
      </w:r>
      <w:r>
        <w:rPr>
          <w:lang w:val="en-GB"/>
        </w:rPr>
        <w:t xml:space="preserve"> to access your database</w:t>
      </w:r>
    </w:p>
    <w:p w:rsidR="00703615" w:rsidRDefault="00703615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703615" w:rsidRDefault="00703615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lang w:val="en-GB"/>
        </w:rPr>
        <w:t xml:space="preserve">MVC </w:t>
      </w:r>
      <w:r>
        <w:rPr>
          <w:b/>
          <w:bCs/>
          <w:lang w:val="en-GB"/>
        </w:rPr>
        <w:t>A</w:t>
      </w:r>
      <w:r w:rsidRPr="00AD501D">
        <w:rPr>
          <w:b/>
          <w:bCs/>
          <w:lang w:val="en-GB"/>
        </w:rPr>
        <w:t>reas</w:t>
      </w:r>
      <w:r>
        <w:rPr>
          <w:lang w:val="en-GB"/>
        </w:rPr>
        <w:t xml:space="preserve"> to separate different parts of your application (e.g. area for administration)</w:t>
      </w:r>
    </w:p>
    <w:p w:rsidR="00703615" w:rsidRDefault="00703615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bCs/>
          <w:lang w:val="en-GB"/>
        </w:rPr>
        <w:t xml:space="preserve">ASP.NET </w:t>
      </w:r>
      <w:r>
        <w:rPr>
          <w:b/>
          <w:bCs/>
          <w:lang w:val="en-GB"/>
        </w:rPr>
        <w:t>Core</w:t>
      </w:r>
      <w:r w:rsidRPr="00AD501D">
        <w:rPr>
          <w:b/>
          <w:bCs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703615" w:rsidRPr="00CD5800" w:rsidRDefault="00703615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bCs/>
          <w:lang w:val="en-GB"/>
        </w:rPr>
        <w:t>Twitter Bootstrap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US"/>
        </w:rPr>
        <w:t>/ Google Material design</w:t>
      </w:r>
    </w:p>
    <w:p w:rsidR="00703615" w:rsidRDefault="00703615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703615" w:rsidRDefault="00703615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bCs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bCs/>
          <w:lang w:val="en-GB"/>
        </w:rPr>
        <w:t>U</w:t>
      </w:r>
      <w:r w:rsidRPr="00AD501D">
        <w:rPr>
          <w:b/>
          <w:bCs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R</w:t>
      </w:r>
      <w:r w:rsidRPr="00AD501D">
        <w:rPr>
          <w:b/>
          <w:bCs/>
          <w:lang w:val="en-GB"/>
        </w:rPr>
        <w:t>oles</w:t>
      </w:r>
    </w:p>
    <w:p w:rsidR="00703615" w:rsidRDefault="00703615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bCs/>
          <w:lang w:val="en-GB"/>
        </w:rPr>
        <w:t>U</w:t>
      </w:r>
      <w:r w:rsidRPr="00AD501D">
        <w:rPr>
          <w:b/>
          <w:bCs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</w:t>
      </w:r>
      <w:r w:rsidRPr="00AD501D">
        <w:rPr>
          <w:b/>
          <w:bCs/>
          <w:lang w:val="en-GB"/>
        </w:rPr>
        <w:t>dministrator</w:t>
      </w:r>
    </w:p>
    <w:p w:rsidR="00703615" w:rsidRDefault="00703615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703615" w:rsidRDefault="00703615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bCs/>
          <w:lang w:val="en-GB"/>
        </w:rPr>
        <w:t xml:space="preserve">AJAX </w:t>
      </w:r>
      <w:r>
        <w:rPr>
          <w:lang w:val="en-GB"/>
        </w:rPr>
        <w:t>request to asynchronously load and display data</w:t>
      </w:r>
      <w:r>
        <w:rPr>
          <w:b/>
          <w:bCs/>
          <w:lang w:val="en-GB"/>
        </w:rPr>
        <w:t xml:space="preserve"> </w:t>
      </w:r>
      <w:r w:rsidRPr="00161252">
        <w:rPr>
          <w:lang w:val="en-GB"/>
        </w:rPr>
        <w:t>somewh</w:t>
      </w:r>
      <w:r>
        <w:rPr>
          <w:lang w:val="en-GB"/>
        </w:rPr>
        <w:t>er</w:t>
      </w:r>
      <w:r w:rsidRPr="00161252">
        <w:rPr>
          <w:lang w:val="en-GB"/>
        </w:rPr>
        <w:t>e in</w:t>
      </w:r>
      <w:r>
        <w:rPr>
          <w:lang w:val="en-GB"/>
        </w:rPr>
        <w:t xml:space="preserve"> your application</w:t>
      </w:r>
    </w:p>
    <w:p w:rsidR="00703615" w:rsidRDefault="00703615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bCs/>
          <w:lang w:val="en-GB"/>
        </w:rPr>
        <w:t>U</w:t>
      </w:r>
      <w:r w:rsidRPr="00AD501D">
        <w:rPr>
          <w:b/>
          <w:bCs/>
          <w:lang w:val="en-GB"/>
        </w:rPr>
        <w:t xml:space="preserve">nit </w:t>
      </w:r>
      <w:r>
        <w:rPr>
          <w:b/>
          <w:bCs/>
          <w:lang w:val="en-GB"/>
        </w:rPr>
        <w:t>T</w:t>
      </w:r>
      <w:r w:rsidRPr="00AD501D">
        <w:rPr>
          <w:b/>
          <w:bCs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703615" w:rsidRDefault="00703615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>
        <w:rPr>
          <w:b/>
          <w:bCs/>
        </w:rPr>
        <w:t>65</w:t>
      </w:r>
      <w:r w:rsidRPr="006028CC">
        <w:rPr>
          <w:b/>
          <w:bCs/>
          <w:lang w:val="en-GB"/>
        </w:rPr>
        <w:t>%</w:t>
      </w:r>
      <w:r>
        <w:rPr>
          <w:lang w:val="en-GB"/>
        </w:rPr>
        <w:t xml:space="preserve"> of your business logic.</w:t>
      </w:r>
    </w:p>
    <w:p w:rsidR="00703615" w:rsidRDefault="00703615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bCs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bCs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:rsidR="00703615" w:rsidRDefault="00703615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bCs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bCs/>
          <w:lang w:val="en-GB"/>
        </w:rPr>
        <w:t>server-side</w:t>
      </w:r>
      <w:r>
        <w:rPr>
          <w:lang w:val="en-GB"/>
        </w:rPr>
        <w:t>, even at the database(s)</w:t>
      </w:r>
    </w:p>
    <w:p w:rsidR="00703615" w:rsidRPr="00AD501D" w:rsidRDefault="00703615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bCs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>
        <w:rPr>
          <w:rStyle w:val="Strong"/>
          <w:b w:val="0"/>
          <w:bCs w:val="0"/>
          <w:lang w:val="en-US"/>
        </w:rPr>
        <w:t xml:space="preserve"> (escape special characters)</w:t>
      </w:r>
    </w:p>
    <w:p w:rsidR="00703615" w:rsidRPr="00CD5800" w:rsidRDefault="00703615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Use </w:t>
      </w:r>
      <w:r>
        <w:rPr>
          <w:rStyle w:val="Strong"/>
          <w:noProof/>
          <w:lang w:val="en-US"/>
        </w:rPr>
        <w:t>Dependency Injection</w:t>
      </w:r>
    </w:p>
    <w:p w:rsidR="00703615" w:rsidRPr="00CD5800" w:rsidRDefault="00703615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bCs w:val="0"/>
          <w:noProof/>
          <w:lang w:val="en-US"/>
        </w:rPr>
        <w:t>The built-in one in ASP.NET Core is perfectly fine</w:t>
      </w:r>
    </w:p>
    <w:p w:rsidR="00703615" w:rsidRPr="00AD501D" w:rsidRDefault="00703615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Optionally, use </w:t>
      </w:r>
      <w:r w:rsidRPr="00744C07">
        <w:rPr>
          <w:rStyle w:val="Strong"/>
          <w:noProof/>
          <w:lang w:val="en-US"/>
        </w:rPr>
        <w:t>AutoМapp</w:t>
      </w:r>
      <w:r>
        <w:rPr>
          <w:rStyle w:val="Strong"/>
          <w:noProof/>
          <w:lang w:val="en-US"/>
        </w:rPr>
        <w:t>ing</w:t>
      </w:r>
    </w:p>
    <w:p w:rsidR="00703615" w:rsidRDefault="00703615" w:rsidP="00CD5800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bCs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bCs w:val="0"/>
          <w:lang w:val="en-US"/>
        </w:rPr>
        <w:t xml:space="preserve"> </w:t>
      </w:r>
      <w:r w:rsidRPr="00744C07">
        <w:rPr>
          <w:rStyle w:val="Strong"/>
          <w:lang w:val="en-US"/>
        </w:rPr>
        <w:t>vulnerabilities</w:t>
      </w:r>
      <w:r w:rsidRPr="00744C07">
        <w:rPr>
          <w:rStyle w:val="Strong"/>
          <w:b w:val="0"/>
          <w:bCs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bCs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bCs w:val="0"/>
          <w:lang w:val="en-US"/>
        </w:rPr>
        <w:t xml:space="preserve">, </w:t>
      </w:r>
      <w:r w:rsidRPr="00CB7908">
        <w:rPr>
          <w:rStyle w:val="Strong"/>
          <w:lang w:val="en-US"/>
        </w:rPr>
        <w:t>CSRF</w:t>
      </w:r>
      <w:r w:rsidRPr="00744C07">
        <w:rPr>
          <w:rStyle w:val="Strong"/>
          <w:b w:val="0"/>
          <w:bCs w:val="0"/>
          <w:lang w:val="en-US"/>
        </w:rPr>
        <w:t>, parameter tampering, etc.</w:t>
      </w:r>
    </w:p>
    <w:p w:rsidR="00703615" w:rsidRPr="00CD5800" w:rsidRDefault="00703615" w:rsidP="00CD5800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bCs w:val="0"/>
          <w:lang w:val="en-US"/>
        </w:rPr>
        <w:t>use the project developed during the lectures by the lecturer. Try to do something different.</w:t>
      </w:r>
    </w:p>
    <w:p w:rsidR="00703615" w:rsidRDefault="00703615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703615" w:rsidRPr="00966E39" w:rsidRDefault="00703615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Pr="007C36D9">
        <w:rPr>
          <w:lang w:val="en-US"/>
        </w:rPr>
        <w:t>.</w:t>
      </w:r>
      <w:r>
        <w:rPr>
          <w:lang w:val="en-US"/>
        </w:rPr>
        <w:t xml:space="preserve"> </w:t>
      </w:r>
    </w:p>
    <w:p w:rsidR="00703615" w:rsidRDefault="00703615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best practices for Object Oriented design and </w:t>
      </w:r>
      <w:r w:rsidRPr="008F6A58"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 w:rsidR="00703615" w:rsidRDefault="00703615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703615" w:rsidRPr="00CD5800" w:rsidRDefault="00703615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703615" w:rsidRDefault="00703615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</w:t>
      </w:r>
    </w:p>
    <w:p w:rsidR="00703615" w:rsidRDefault="00703615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</w:t>
      </w:r>
    </w:p>
    <w:p w:rsidR="00703615" w:rsidRDefault="00703615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703615" w:rsidRPr="00CD5800" w:rsidRDefault="00703615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703615" w:rsidRDefault="00703615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Support all major modern Web browsers</w:t>
      </w:r>
    </w:p>
    <w:p w:rsidR="00703615" w:rsidRDefault="00703615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703615" w:rsidRDefault="00703615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 w:rsidR="00703615" w:rsidRDefault="00703615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703615" w:rsidRDefault="00703615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>
        <w:rPr>
          <w:lang w:val="en-US"/>
        </w:rPr>
        <w:t xml:space="preserve"> by choice, e.g. </w:t>
      </w:r>
      <w:r w:rsidRPr="00300A7B">
        <w:rPr>
          <w:b/>
          <w:bCs/>
          <w:lang w:val="en-US"/>
        </w:rPr>
        <w:t>GitHub</w:t>
      </w:r>
      <w:r>
        <w:rPr>
          <w:lang w:val="en-US"/>
        </w:rPr>
        <w:t xml:space="preserve">, </w:t>
      </w:r>
      <w:r w:rsidRPr="00300A7B">
        <w:rPr>
          <w:b/>
          <w:bCs/>
          <w:noProof/>
          <w:lang w:val="en-US"/>
        </w:rPr>
        <w:t>BitBucket</w:t>
      </w:r>
    </w:p>
    <w:p w:rsidR="00703615" w:rsidRPr="00C6428C" w:rsidRDefault="00703615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>Submit a link to your public source code repository</w:t>
      </w:r>
    </w:p>
    <w:p w:rsidR="00703615" w:rsidRPr="00C6428C" w:rsidRDefault="00703615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703615" w:rsidRPr="00395FA3" w:rsidRDefault="00703615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:rsidR="00703615" w:rsidRPr="006E0B09" w:rsidRDefault="00703615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lang w:val="en-US"/>
        </w:rPr>
        <w:t xml:space="preserve"> on the </w:t>
      </w:r>
      <w:r>
        <w:rPr>
          <w:b/>
          <w:bCs/>
          <w:lang w:val="en-US"/>
        </w:rPr>
        <w:t>1</w:t>
      </w:r>
      <w:r>
        <w:rPr>
          <w:b/>
          <w:bCs/>
        </w:rPr>
        <w:t>8</w:t>
      </w:r>
      <w:bookmarkStart w:id="0" w:name="_GoBack"/>
      <w:bookmarkEnd w:id="0"/>
      <w:r w:rsidRPr="00395FA3">
        <w:rPr>
          <w:b/>
          <w:bCs/>
          <w:lang w:val="en-US"/>
        </w:rPr>
        <w:t>-Aug-2021</w:t>
      </w:r>
      <w:r>
        <w:rPr>
          <w:lang w:val="en-US"/>
        </w:rPr>
        <w:t xml:space="preserve"> (</w:t>
      </w:r>
      <w:r w:rsidRPr="00395FA3">
        <w:rPr>
          <w:b/>
          <w:bCs/>
          <w:lang w:val="en-US"/>
        </w:rPr>
        <w:t>Submission Deadline</w:t>
      </w:r>
      <w:r>
        <w:rPr>
          <w:lang w:val="en-US"/>
        </w:rPr>
        <w:t>)</w:t>
      </w:r>
    </w:p>
    <w:p w:rsidR="00703615" w:rsidRPr="0039586E" w:rsidRDefault="00703615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Requirements</w:t>
      </w:r>
      <w:r>
        <w:rPr>
          <w:lang w:val="en-US"/>
        </w:rPr>
        <w:t xml:space="preserve"> are </w:t>
      </w:r>
      <w:r w:rsidRPr="004D3628">
        <w:rPr>
          <w:b/>
          <w:bCs/>
          <w:lang w:val="en-US"/>
        </w:rPr>
        <w:t>ABSOLUTELY MANDATORY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b/>
          <w:bCs/>
          <w:lang w:val="en-US"/>
        </w:rPr>
        <w:t xml:space="preserve">IMPORTANT: </w:t>
      </w:r>
      <w:r w:rsidRPr="00F437E7">
        <w:rPr>
          <w:b/>
          <w:bCs/>
          <w:lang w:val="en-US"/>
        </w:rPr>
        <w:t>NOT</w:t>
      </w:r>
      <w:r>
        <w:rPr>
          <w:lang w:val="en-US"/>
        </w:rPr>
        <w:t xml:space="preserve"> following the </w:t>
      </w:r>
      <w:r w:rsidRPr="00F437E7">
        <w:rPr>
          <w:b/>
          <w:bCs/>
          <w:lang w:val="en-US"/>
        </w:rPr>
        <w:t>Source Control Requirements</w:t>
      </w:r>
      <w:r>
        <w:rPr>
          <w:lang w:val="en-US"/>
        </w:rPr>
        <w:t xml:space="preserve"> will result in your </w:t>
      </w:r>
      <w:r w:rsidRPr="00AB6A5C">
        <w:rPr>
          <w:b/>
          <w:bCs/>
          <w:lang w:val="en-US"/>
        </w:rPr>
        <w:t>DIRECT</w:t>
      </w:r>
      <w:r w:rsidRPr="00E562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DISQUALIFICATION</w:t>
      </w:r>
      <w:r>
        <w:rPr>
          <w:lang w:val="en-US"/>
        </w:rPr>
        <w:t xml:space="preserve"> from the </w:t>
      </w:r>
      <w:r w:rsidRPr="00F24ED9">
        <w:rPr>
          <w:b/>
          <w:bCs/>
          <w:lang w:val="en-US"/>
        </w:rPr>
        <w:t>Project Defenses</w:t>
      </w:r>
      <w:r>
        <w:rPr>
          <w:lang w:val="en-US"/>
        </w:rPr>
        <w:t>.</w:t>
      </w:r>
    </w:p>
    <w:p w:rsidR="00703615" w:rsidRDefault="00703615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:rsidR="00703615" w:rsidRDefault="00703615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bCs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bCs/>
          <w:lang w:val="en-US"/>
        </w:rPr>
        <w:t>23:59</w:t>
      </w:r>
      <w:r>
        <w:rPr>
          <w:lang w:val="en-US"/>
        </w:rPr>
        <w:t xml:space="preserve"> on the </w:t>
      </w:r>
      <w:r>
        <w:rPr>
          <w:b/>
          <w:bCs/>
          <w:lang w:val="en-US"/>
        </w:rPr>
        <w:t>13</w:t>
      </w:r>
      <w:r w:rsidRPr="00FC280B">
        <w:rPr>
          <w:b/>
          <w:bCs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>
        <w:rPr>
          <w:b/>
          <w:bCs/>
          <w:lang w:val="en-US"/>
        </w:rPr>
        <w:t>11</w:t>
      </w:r>
      <w:r w:rsidRPr="00FC280B">
        <w:rPr>
          <w:b/>
          <w:bCs/>
          <w:lang w:val="en-US"/>
        </w:rPr>
        <w:t>-Aug-2021</w:t>
      </w:r>
      <w:r>
        <w:rPr>
          <w:lang w:val="en-US"/>
        </w:rPr>
        <w:t>.</w:t>
      </w:r>
    </w:p>
    <w:p w:rsidR="00703615" w:rsidRPr="00FC280B" w:rsidRDefault="00703615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Pr="00FC280B">
        <w:rPr>
          <w:b/>
          <w:bCs/>
          <w:lang w:val="en-US"/>
        </w:rPr>
        <w:t>19-Aug-2021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bCs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bCs/>
          <w:lang w:val="en-US"/>
        </w:rPr>
        <w:t>NOT</w:t>
      </w:r>
      <w:r>
        <w:rPr>
          <w:lang w:val="en-US"/>
        </w:rPr>
        <w:t xml:space="preserve"> be evaluated.</w:t>
      </w:r>
    </w:p>
    <w:p w:rsidR="00703615" w:rsidRPr="007D59E1" w:rsidRDefault="00703615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Pr="007D59E1">
        <w:rPr>
          <w:lang w:val="en-US"/>
        </w:rPr>
        <w:t xml:space="preserve"> Project Defense</w:t>
      </w:r>
    </w:p>
    <w:p w:rsidR="00703615" w:rsidRPr="007D59E1" w:rsidRDefault="00703615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>
        <w:rPr>
          <w:lang w:val="en-US"/>
        </w:rPr>
        <w:t xml:space="preserve">student will have to deliver an online </w:t>
      </w:r>
      <w:r w:rsidRPr="007D59E1">
        <w:rPr>
          <w:b/>
          <w:bCs/>
          <w:lang w:val="en-US"/>
        </w:rPr>
        <w:t>defense</w:t>
      </w:r>
      <w:r w:rsidRPr="007D59E1">
        <w:rPr>
          <w:lang w:val="en-US"/>
        </w:rPr>
        <w:t xml:space="preserve"> of its work in front of </w:t>
      </w:r>
      <w:r>
        <w:rPr>
          <w:lang w:val="en-US"/>
        </w:rPr>
        <w:t>a</w:t>
      </w:r>
      <w:r w:rsidRPr="007D59E1">
        <w:rPr>
          <w:lang w:val="en-US"/>
        </w:rPr>
        <w:t xml:space="preserve"> trainer. </w:t>
      </w:r>
      <w:r>
        <w:rPr>
          <w:lang w:val="en-US"/>
        </w:rPr>
        <w:br/>
        <w:t>Students</w:t>
      </w:r>
      <w:r w:rsidRPr="007D59E1">
        <w:rPr>
          <w:lang w:val="en-US"/>
        </w:rPr>
        <w:t xml:space="preserve"> will have </w:t>
      </w:r>
      <w:r w:rsidRPr="007D59E1">
        <w:rPr>
          <w:b/>
          <w:bCs/>
          <w:lang w:val="en-US"/>
        </w:rPr>
        <w:t xml:space="preserve">only </w:t>
      </w:r>
      <w:r>
        <w:rPr>
          <w:b/>
          <w:bCs/>
          <w:lang w:val="en-US"/>
        </w:rPr>
        <w:t>10-15</w:t>
      </w:r>
      <w:r w:rsidRPr="007D59E1">
        <w:rPr>
          <w:b/>
          <w:bCs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703615" w:rsidRPr="007D59E1" w:rsidRDefault="00703615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bCs/>
          <w:lang w:val="en-US"/>
        </w:rPr>
        <w:t>Demonstrate</w:t>
      </w:r>
      <w:r w:rsidRPr="007D59E1">
        <w:rPr>
          <w:lang w:val="en-US"/>
        </w:rPr>
        <w:t xml:space="preserve"> how the application works </w:t>
      </w:r>
      <w:r>
        <w:rPr>
          <w:lang w:val="en-US"/>
        </w:rPr>
        <w:t>(very shortly)</w:t>
      </w:r>
    </w:p>
    <w:p w:rsidR="00703615" w:rsidRDefault="00703615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bCs/>
          <w:lang w:val="en-US"/>
        </w:rPr>
        <w:t>source code</w:t>
      </w:r>
      <w:r w:rsidRPr="007D59E1">
        <w:rPr>
          <w:lang w:val="en-US"/>
        </w:rPr>
        <w:t xml:space="preserve"> and explain how it works</w:t>
      </w:r>
    </w:p>
    <w:p w:rsidR="00703615" w:rsidRDefault="00703615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703615" w:rsidRPr="00D53A9D" w:rsidRDefault="00703615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bCs/>
          <w:lang w:val="en-US"/>
        </w:rPr>
        <w:t>strict in timing</w:t>
      </w:r>
      <w:r w:rsidRPr="00D53A9D">
        <w:rPr>
          <w:lang w:val="en-US"/>
        </w:rPr>
        <w:t xml:space="preserve">! </w:t>
      </w:r>
      <w:r>
        <w:rPr>
          <w:lang w:val="en-US"/>
        </w:rPr>
        <w:t xml:space="preserve">On the </w:t>
      </w:r>
      <w:r>
        <w:t>15</w:t>
      </w:r>
      <w:r w:rsidRPr="00D53A9D">
        <w:rPr>
          <w:vertAlign w:val="superscript"/>
          <w:lang w:val="en-US"/>
        </w:rPr>
        <w:t>th</w:t>
      </w:r>
      <w:r w:rsidRPr="00D53A9D">
        <w:rPr>
          <w:lang w:val="en-US"/>
        </w:rPr>
        <w:t xml:space="preserve"> minute you </w:t>
      </w:r>
      <w:r w:rsidRPr="00D53A9D">
        <w:rPr>
          <w:b/>
          <w:bCs/>
          <w:lang w:val="en-US"/>
        </w:rPr>
        <w:t>will be interrupted</w:t>
      </w:r>
      <w:r w:rsidRPr="00D53A9D">
        <w:rPr>
          <w:lang w:val="en-US"/>
        </w:rPr>
        <w:t xml:space="preserve">! It is good idea to leave </w:t>
      </w:r>
      <w:r w:rsidRPr="00D53A9D">
        <w:rPr>
          <w:b/>
          <w:bCs/>
          <w:lang w:val="en-US"/>
        </w:rPr>
        <w:t xml:space="preserve">the last 2-3 minutes for questions </w:t>
      </w:r>
      <w:r w:rsidRPr="00D53A9D">
        <w:rPr>
          <w:lang w:val="en-US"/>
        </w:rPr>
        <w:t>from the trainers.</w:t>
      </w:r>
    </w:p>
    <w:p w:rsidR="00703615" w:rsidRDefault="00703615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bCs/>
          <w:lang w:val="en-US"/>
        </w:rPr>
        <w:t>well prepared</w:t>
      </w:r>
      <w:r w:rsidRPr="007D59E1">
        <w:rPr>
          <w:lang w:val="en-US"/>
        </w:rPr>
        <w:t xml:space="preserve"> for presenting maximu</w:t>
      </w:r>
      <w:r>
        <w:rPr>
          <w:lang w:val="en-US"/>
        </w:rPr>
        <w:t>m of your work for minimum time</w:t>
      </w:r>
      <w:r w:rsidRPr="007D59E1">
        <w:rPr>
          <w:lang w:val="en-US"/>
        </w:rPr>
        <w:t>. Open the project assets beforehand to save time.</w:t>
      </w:r>
    </w:p>
    <w:p w:rsidR="00703615" w:rsidRDefault="00703615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703615" w:rsidRPr="00D53A9D" w:rsidRDefault="00703615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703615" w:rsidRDefault="00703615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03615" w:rsidRDefault="007036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bCs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703615" w:rsidRDefault="007036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703615" w:rsidRDefault="007036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bCs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bCs/>
          <w:lang w:val="en-GB"/>
        </w:rPr>
        <w:t>Azure</w:t>
      </w:r>
    </w:p>
    <w:p w:rsidR="00703615" w:rsidRDefault="007036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bCs/>
          <w:lang w:val="en-GB"/>
        </w:rPr>
        <w:t>file storage cloud API</w:t>
      </w:r>
      <w:r w:rsidRPr="008F6A58">
        <w:rPr>
          <w:lang w:val="en-GB"/>
        </w:rPr>
        <w:t>, e.g.</w:t>
      </w:r>
      <w:r>
        <w:rPr>
          <w:lang w:val="en-GB"/>
        </w:rPr>
        <w:t xml:space="preserve"> </w:t>
      </w:r>
      <w:r w:rsidRPr="008F6A58">
        <w:rPr>
          <w:b/>
          <w:bCs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bCs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:rsidR="00703615" w:rsidRDefault="007036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:rsidR="00703615" w:rsidRPr="007D59E1" w:rsidRDefault="00703615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703615" w:rsidRDefault="00703615" w:rsidP="00EB586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A25BEC">
        <w:rPr>
          <w:b/>
          <w:bCs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bCs/>
          <w:lang w:val="en-US"/>
        </w:rPr>
        <w:t>0…20</w:t>
      </w:r>
    </w:p>
    <w:p w:rsidR="00703615" w:rsidRDefault="00703615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Implementing controllers correctly </w:t>
      </w:r>
      <w:r w:rsidRPr="00895C84">
        <w:rPr>
          <w:lang w:val="en-US"/>
        </w:rPr>
        <w:t>(</w:t>
      </w:r>
      <w:r>
        <w:rPr>
          <w:lang w:val="en-US"/>
        </w:rPr>
        <w:t>controllers should do only their work</w:t>
      </w:r>
      <w:r w:rsidRPr="00895C84">
        <w:rPr>
          <w:lang w:val="en-US"/>
        </w:rPr>
        <w:t>)</w:t>
      </w:r>
      <w:r>
        <w:rPr>
          <w:b/>
          <w:bCs/>
          <w:lang w:val="en-US"/>
        </w:rPr>
        <w:t xml:space="preserve"> – 0...5</w:t>
      </w:r>
    </w:p>
    <w:p w:rsidR="00703615" w:rsidRDefault="00703615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Implementing views correctly </w:t>
      </w:r>
      <w:r w:rsidRPr="00895C84">
        <w:rPr>
          <w:lang w:val="en-US"/>
        </w:rPr>
        <w:t>(using display</w:t>
      </w:r>
      <w:r>
        <w:rPr>
          <w:lang w:val="en-US"/>
        </w:rPr>
        <w:t xml:space="preserve"> and</w:t>
      </w:r>
      <w:r w:rsidRPr="00895C84">
        <w:rPr>
          <w:lang w:val="en-US"/>
        </w:rPr>
        <w:t xml:space="preserve"> editor templates)</w:t>
      </w:r>
      <w:r>
        <w:rPr>
          <w:b/>
          <w:bCs/>
          <w:lang w:val="en-US"/>
        </w:rPr>
        <w:t xml:space="preserve"> – 0…5</w:t>
      </w:r>
    </w:p>
    <w:p w:rsidR="00703615" w:rsidRDefault="00703615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Unit tests </w:t>
      </w:r>
      <w:r w:rsidRPr="00895C84">
        <w:rPr>
          <w:lang w:val="en-US"/>
        </w:rPr>
        <w:t>(</w:t>
      </w:r>
      <w:r>
        <w:rPr>
          <w:lang w:val="en-US"/>
        </w:rPr>
        <w:t>unit test for some of the controllers using mocking</w:t>
      </w:r>
      <w:r w:rsidRPr="00895C84">
        <w:rPr>
          <w:lang w:val="en-US"/>
        </w:rPr>
        <w:t>)</w:t>
      </w:r>
      <w:r>
        <w:rPr>
          <w:b/>
          <w:bCs/>
          <w:lang w:val="en-US"/>
        </w:rPr>
        <w:t xml:space="preserve"> – 0…10</w:t>
      </w:r>
    </w:p>
    <w:p w:rsidR="00703615" w:rsidRDefault="00703615" w:rsidP="006715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Security </w:t>
      </w:r>
      <w:r w:rsidRPr="00893422">
        <w:rPr>
          <w:lang w:val="en-US"/>
        </w:rPr>
        <w:t>(</w:t>
      </w:r>
      <w:r>
        <w:rPr>
          <w:lang w:val="en-US"/>
        </w:rPr>
        <w:t xml:space="preserve">prevent </w:t>
      </w:r>
      <w:r w:rsidRPr="00893422">
        <w:rPr>
          <w:lang w:val="en-US"/>
        </w:rPr>
        <w:t xml:space="preserve">SQL </w:t>
      </w:r>
      <w:r>
        <w:rPr>
          <w:lang w:val="en-US"/>
        </w:rPr>
        <w:t>i</w:t>
      </w:r>
      <w:r w:rsidRPr="00893422">
        <w:rPr>
          <w:lang w:val="en-US"/>
        </w:rPr>
        <w:t xml:space="preserve">njection, XSS, CSRF, </w:t>
      </w:r>
      <w:r>
        <w:rPr>
          <w:lang w:val="en-US"/>
        </w:rPr>
        <w:t>p</w:t>
      </w:r>
      <w:r w:rsidRPr="00893422">
        <w:rPr>
          <w:lang w:val="en-US"/>
        </w:rPr>
        <w:t xml:space="preserve">arameter </w:t>
      </w:r>
      <w:r>
        <w:rPr>
          <w:lang w:val="en-US"/>
        </w:rPr>
        <w:t>t</w:t>
      </w:r>
      <w:r w:rsidRPr="00893422">
        <w:rPr>
          <w:lang w:val="en-US"/>
        </w:rPr>
        <w:t>ampering</w:t>
      </w:r>
      <w:r>
        <w:rPr>
          <w:lang w:val="en-US"/>
        </w:rPr>
        <w:t>, etc.</w:t>
      </w:r>
      <w:r w:rsidRPr="00893422">
        <w:rPr>
          <w:lang w:val="en-US"/>
        </w:rPr>
        <w:t>)</w:t>
      </w:r>
      <w:r>
        <w:rPr>
          <w:b/>
          <w:bCs/>
          <w:lang w:val="en-US"/>
        </w:rPr>
        <w:t xml:space="preserve"> – 0…5</w:t>
      </w:r>
    </w:p>
    <w:p w:rsidR="00703615" w:rsidRPr="002D38B6" w:rsidRDefault="00703615" w:rsidP="002D38B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validation </w:t>
      </w:r>
      <w:r w:rsidRPr="00893422">
        <w:rPr>
          <w:lang w:val="en-US"/>
        </w:rPr>
        <w:t>(validation in the models and input models)</w:t>
      </w:r>
      <w:r>
        <w:rPr>
          <w:b/>
          <w:bCs/>
          <w:lang w:val="en-US"/>
        </w:rPr>
        <w:t xml:space="preserve"> – 0…10</w:t>
      </w:r>
    </w:p>
    <w:p w:rsidR="00703615" w:rsidRDefault="00703615" w:rsidP="000F224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Using inversion of control – 0…5</w:t>
      </w:r>
    </w:p>
    <w:p w:rsidR="00703615" w:rsidRPr="00483FC3" w:rsidRDefault="00703615" w:rsidP="00483FC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Using areas with multiple layouts – 0…10</w:t>
      </w:r>
    </w:p>
    <w:p w:rsidR="00703615" w:rsidRPr="00E670E2" w:rsidRDefault="00703615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bCs/>
          <w:lang w:val="en-US"/>
        </w:rPr>
        <w:t xml:space="preserve">Code </w:t>
      </w:r>
      <w:r>
        <w:rPr>
          <w:b/>
          <w:bCs/>
          <w:lang w:val="en-US"/>
        </w:rPr>
        <w:t>q</w:t>
      </w:r>
      <w:r w:rsidRPr="00E670E2">
        <w:rPr>
          <w:b/>
          <w:bCs/>
          <w:lang w:val="en-US"/>
        </w:rPr>
        <w:t>uality</w:t>
      </w:r>
      <w:r w:rsidRPr="00E670E2">
        <w:rPr>
          <w:lang w:val="en-US"/>
        </w:rPr>
        <w:t xml:space="preserve"> (well-structured code, </w:t>
      </w:r>
      <w:r>
        <w:rPr>
          <w:lang w:val="en-US"/>
        </w:rPr>
        <w:t>following the MVC pattern</w:t>
      </w:r>
      <w:r w:rsidRPr="00E670E2">
        <w:rPr>
          <w:lang w:val="en-US"/>
        </w:rPr>
        <w:t xml:space="preserve">, </w:t>
      </w:r>
      <w:r>
        <w:rPr>
          <w:lang w:val="en-US"/>
        </w:rPr>
        <w:t>following SOLID principles</w:t>
      </w:r>
      <w:r w:rsidRPr="00E670E2">
        <w:rPr>
          <w:lang w:val="en-US"/>
        </w:rPr>
        <w:t xml:space="preserve">, etc.) – </w:t>
      </w:r>
      <w:r w:rsidRPr="00E670E2">
        <w:rPr>
          <w:b/>
          <w:bCs/>
          <w:lang w:val="en-US"/>
        </w:rPr>
        <w:t>0…</w:t>
      </w:r>
      <w:r>
        <w:rPr>
          <w:b/>
          <w:bCs/>
          <w:lang w:val="en-US"/>
        </w:rPr>
        <w:t>10</w:t>
      </w:r>
    </w:p>
    <w:p w:rsidR="00703615" w:rsidRPr="00E670E2" w:rsidRDefault="00703615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bCs/>
          <w:lang w:val="en-US"/>
        </w:rPr>
        <w:t xml:space="preserve">Bonus </w:t>
      </w:r>
      <w:r w:rsidRPr="00E670E2">
        <w:rPr>
          <w:lang w:val="en-US"/>
        </w:rPr>
        <w:t>(bonus points are given for</w:t>
      </w:r>
      <w:r>
        <w:rPr>
          <w:lang w:val="en-GB"/>
        </w:rPr>
        <w:t xml:space="preserve"> exceptional project</w:t>
      </w:r>
      <w:r w:rsidRPr="00E670E2">
        <w:rPr>
          <w:lang w:val="en-US"/>
        </w:rPr>
        <w:t xml:space="preserve">) – </w:t>
      </w:r>
      <w:r>
        <w:rPr>
          <w:b/>
          <w:bCs/>
          <w:lang w:val="en-US"/>
        </w:rPr>
        <w:t>0…25</w:t>
      </w:r>
    </w:p>
    <w:sectPr w:rsidR="00703615" w:rsidRPr="00E670E2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615" w:rsidRDefault="00703615" w:rsidP="008068A2">
      <w:pPr>
        <w:spacing w:after="0" w:line="240" w:lineRule="auto"/>
      </w:pPr>
      <w:r>
        <w:separator/>
      </w:r>
    </w:p>
  </w:endnote>
  <w:endnote w:type="continuationSeparator" w:id="0">
    <w:p w:rsidR="00703615" w:rsidRDefault="007036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615" w:rsidRPr="00350114" w:rsidRDefault="00703615" w:rsidP="006A3118">
    <w:pPr>
      <w:pStyle w:val="Footer"/>
      <w:rPr>
        <w:lang w:val="en-US"/>
      </w:rPr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alt="SoftUniFoundation_Logo_OneLine@2x" href="http://softuni.foundation/" style="position:absolute;margin-left:0;margin-top:15.55pt;width:112.7pt;height:28.3pt;z-index:251660288;visibility:visible;mso-position-horizontal:left;mso-position-horizontal-relative:margin" o:button="t">
          <v:fill o:detectmouseclick="t"/>
          <v:imagedata r:id="rId1" o:title=""/>
          <w10:wrap type="square" anchorx="margin"/>
        </v:shape>
      </w:pict>
    </w:r>
    <w:r>
      <w:rPr>
        <w:noProof/>
        <w:lang w:eastAsia="bg-BG"/>
      </w:rPr>
      <w:pict>
        <v:line id="Straight Connector 19" o:spid="_x0000_s2050" style="position:absolute;flip:y;z-index:251661312;visibility:visible;mso-wrap-distance-top:-1e-4mm;mso-wrap-distance-bottom:-1e-4mm" from="-.1pt,5.2pt" to="520.7pt,5.2pt" strokecolor="#f37123" strokeweight="1pt">
          <v:stroke endcap="round"/>
          <o:lock v:ext="edit" shapetype="f"/>
        </v:line>
      </w:pict>
    </w:r>
    <w:r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51" type="#_x0000_t202" style="position:absolute;margin-left:444.65pt;margin-top:26.95pt;width:70.9pt;height:15.9pt;z-index:251662336;visibility:visible;v-text-anchor:middle" filled="f" stroked="f" strokeweight=".5pt">
          <v:path arrowok="t"/>
          <v:textbox inset="0,0,0,0">
            <w:txbxContent>
              <w:p w:rsidR="00703615" w:rsidRDefault="00703615" w:rsidP="006A311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EB26A1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  <w:lang w:eastAsia="bg-BG"/>
      </w:rPr>
      <w:pict>
        <v:shape id="Text Box 16" o:spid="_x0000_s2052" type="#_x0000_t202" style="position:absolute;margin-left:125.15pt;margin-top:26.95pt;width:44.85pt;height:15.75pt;z-index:251663360;visibility:visible;v-text-anchor:middle" filled="f" stroked="f" strokeweight=".5pt">
          <v:path arrowok="t"/>
          <v:textbox inset=".5mm,0,0,0">
            <w:txbxContent>
              <w:p w:rsidR="00703615" w:rsidRDefault="00703615" w:rsidP="006A311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bg-BG"/>
      </w:rPr>
      <w:pict>
        <v:shape id="Text Box 15" o:spid="_x0000_s2053" type="#_x0000_t202" style="position:absolute;margin-left:124.4pt;margin-top:6.7pt;width:396.3pt;height:40.45pt;z-index:251664384;visibility:visible" filled="f" stroked="f">
          <v:textbox inset=".5mm,1.2mm,.5mm,.5mm">
            <w:txbxContent>
              <w:p w:rsidR="00703615" w:rsidRDefault="00703615" w:rsidP="006A3118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703615" w:rsidRDefault="00703615" w:rsidP="006A3118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hyperlink r:id="rId4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2" o:spid="_x0000_i1045" type="#_x0000_t75" href="http://softuni.bg/" style="width:12.75pt;height:16.5pt;visibility:visible" o:button="t">
                        <v:fill o:detectmouseclick="t"/>
                        <v:imagedata r:id="rId5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6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3" o:spid="_x0000_i1046" type="#_x0000_t75" href="http://softuni.foundation/" style="width:13.5pt;height:15.75pt;visibility:visible" o:button="t">
                        <v:fill o:detectmouseclick="t"/>
                        <v:imagedata r:id="rId7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8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4" o:spid="_x0000_i1047" type="#_x0000_t75" href="http://facebook.com/SoftwareUniv" style="width:15.75pt;height:15.75pt;visibility:visible" o:button="t">
                        <v:fill o:detectmouseclick="t"/>
                        <v:imagedata r:id="rId9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0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5" o:spid="_x0000_i1048" type="#_x0000_t75" href="http://twitter.com/sof" style="width:15.75pt;height:15.75pt;visibility:visible" o:button="t">
                        <v:fill o:detectmouseclick="t"/>
                        <v:imagedata r:id="rId11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2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6" o:spid="_x0000_i1049" type="#_x0000_t75" href="http://youtube.com/SoftwareUniv" style="width:15.75pt;height:15.75pt;visibility:visible" o:button="t">
                        <v:fill o:detectmouseclick="t"/>
                        <v:imagedata r:id="rId13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4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7" o:spid="_x0000_i1050" type="#_x0000_t75" href="http://plus.google.com/+Soft" style="width:15pt;height:15pt;visibility:visible" o:button="t">
                        <v:fill o:detectmouseclick="t"/>
                        <v:imagedata r:id="rId15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6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8" o:spid="_x0000_i1051" type="#_x0000_t75" href="https://www.linkedin.com/school/35" style="width:9pt;height:9pt;visibility:visible" o:button="t">
                        <v:fill o:detectmouseclick="t"/>
                        <v:imagedata r:id="rId17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18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59" o:spid="_x0000_i1052" type="#_x0000_t75" href="http://slideshare.net/softwareuniv" style="width:15.75pt;height:15.75pt;visibility:visible" o:button="t">
                        <v:fill o:detectmouseclick="t"/>
                        <v:imagedata r:id="rId19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20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60" o:spid="_x0000_i1053" type="#_x0000_t75" href="http://github.com/s" style="width:12.75pt;height:16.5pt;visibility:visible" o:button="t">
                        <v:fill o:detectmouseclick="t"/>
                        <v:imagedata r:id="rId21" o:title=""/>
                      </v:shape>
                    </w:pic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hyperlink r:id="rId22" w:history="1">
                  <w:r w:rsidRPr="00CA4DE3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61" o:spid="_x0000_i1054" type="#_x0000_t75" href="mailto:university@soft" style="width:15.75pt;height:15.75pt;visibility:visible" o:button="t">
                        <v:fill o:detectmouseclick="t"/>
                        <v:imagedata r:id="rId23" o:title=""/>
                      </v:shape>
                    </w:pict>
                  </w:r>
                </w:hyperlink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615" w:rsidRDefault="00703615" w:rsidP="008068A2">
      <w:pPr>
        <w:spacing w:after="0" w:line="240" w:lineRule="auto"/>
      </w:pPr>
      <w:r>
        <w:separator/>
      </w:r>
    </w:p>
  </w:footnote>
  <w:footnote w:type="continuationSeparator" w:id="0">
    <w:p w:rsidR="00703615" w:rsidRDefault="007036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615" w:rsidRDefault="0070361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49C1E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64E6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2BE0E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06A08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E8FA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B65ED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55A9F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C1905E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FDA68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ED8A6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D286147"/>
    <w:multiLevelType w:val="multilevel"/>
    <w:tmpl w:val="CC8CB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15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1"/>
  </w:num>
  <w:num w:numId="3">
    <w:abstractNumId w:val="19"/>
  </w:num>
  <w:num w:numId="4">
    <w:abstractNumId w:val="32"/>
  </w:num>
  <w:num w:numId="5">
    <w:abstractNumId w:val="33"/>
  </w:num>
  <w:num w:numId="6">
    <w:abstractNumId w:val="35"/>
  </w:num>
  <w:num w:numId="7">
    <w:abstractNumId w:val="31"/>
  </w:num>
  <w:num w:numId="8">
    <w:abstractNumId w:val="10"/>
  </w:num>
  <w:num w:numId="9">
    <w:abstractNumId w:val="15"/>
  </w:num>
  <w:num w:numId="10">
    <w:abstractNumId w:val="27"/>
  </w:num>
  <w:num w:numId="11">
    <w:abstractNumId w:val="24"/>
  </w:num>
  <w:num w:numId="12">
    <w:abstractNumId w:val="13"/>
  </w:num>
  <w:num w:numId="13">
    <w:abstractNumId w:val="36"/>
  </w:num>
  <w:num w:numId="14">
    <w:abstractNumId w:val="39"/>
  </w:num>
  <w:num w:numId="15">
    <w:abstractNumId w:val="34"/>
  </w:num>
  <w:num w:numId="16">
    <w:abstractNumId w:val="43"/>
  </w:num>
  <w:num w:numId="17">
    <w:abstractNumId w:val="28"/>
  </w:num>
  <w:num w:numId="18">
    <w:abstractNumId w:val="29"/>
  </w:num>
  <w:num w:numId="19">
    <w:abstractNumId w:val="20"/>
  </w:num>
  <w:num w:numId="20">
    <w:abstractNumId w:val="14"/>
  </w:num>
  <w:num w:numId="21">
    <w:abstractNumId w:val="26"/>
  </w:num>
  <w:num w:numId="22">
    <w:abstractNumId w:val="18"/>
  </w:num>
  <w:num w:numId="23">
    <w:abstractNumId w:val="37"/>
  </w:num>
  <w:num w:numId="24">
    <w:abstractNumId w:val="22"/>
  </w:num>
  <w:num w:numId="25">
    <w:abstractNumId w:val="30"/>
  </w:num>
  <w:num w:numId="26">
    <w:abstractNumId w:val="21"/>
  </w:num>
  <w:num w:numId="27">
    <w:abstractNumId w:val="42"/>
  </w:num>
  <w:num w:numId="28">
    <w:abstractNumId w:val="40"/>
  </w:num>
  <w:num w:numId="29">
    <w:abstractNumId w:val="17"/>
  </w:num>
  <w:num w:numId="30">
    <w:abstractNumId w:val="16"/>
  </w:num>
  <w:num w:numId="31">
    <w:abstractNumId w:val="23"/>
  </w:num>
  <w:num w:numId="32">
    <w:abstractNumId w:val="25"/>
  </w:num>
  <w:num w:numId="33">
    <w:abstractNumId w:val="3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B18F2"/>
    <w:rsid w:val="001C09A6"/>
    <w:rsid w:val="001C1EED"/>
    <w:rsid w:val="001C4B8C"/>
    <w:rsid w:val="001D2464"/>
    <w:rsid w:val="001E1161"/>
    <w:rsid w:val="001E36CA"/>
    <w:rsid w:val="001E3FEF"/>
    <w:rsid w:val="001E4EAA"/>
    <w:rsid w:val="001F022C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34FE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060A"/>
    <w:rsid w:val="002A2D2D"/>
    <w:rsid w:val="002A365D"/>
    <w:rsid w:val="002A399D"/>
    <w:rsid w:val="002A6983"/>
    <w:rsid w:val="002A7573"/>
    <w:rsid w:val="002B193B"/>
    <w:rsid w:val="002B3028"/>
    <w:rsid w:val="002C2315"/>
    <w:rsid w:val="002C7657"/>
    <w:rsid w:val="002D030C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3F61A8"/>
    <w:rsid w:val="003F6882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05FB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D778A"/>
    <w:rsid w:val="005E00D5"/>
    <w:rsid w:val="005E04CE"/>
    <w:rsid w:val="005E62A3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6E63"/>
    <w:rsid w:val="006D7AF1"/>
    <w:rsid w:val="006E0B09"/>
    <w:rsid w:val="006E2245"/>
    <w:rsid w:val="006E2B79"/>
    <w:rsid w:val="006E3CC9"/>
    <w:rsid w:val="006E6A00"/>
    <w:rsid w:val="006E7E50"/>
    <w:rsid w:val="006F67FB"/>
    <w:rsid w:val="00703615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0FB"/>
    <w:rsid w:val="007E6E20"/>
    <w:rsid w:val="007F5575"/>
    <w:rsid w:val="00804027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77E9C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5F0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160E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41A"/>
    <w:rsid w:val="00B148DD"/>
    <w:rsid w:val="00B171ED"/>
    <w:rsid w:val="00B24CA5"/>
    <w:rsid w:val="00B5784D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CD1"/>
    <w:rsid w:val="00BC5DFD"/>
    <w:rsid w:val="00BC79F6"/>
    <w:rsid w:val="00BD7EAF"/>
    <w:rsid w:val="00BE0F15"/>
    <w:rsid w:val="00BE198A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3B89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A4DE3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28DF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541F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1439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8736B"/>
    <w:rsid w:val="00E941B2"/>
    <w:rsid w:val="00EA3B29"/>
    <w:rsid w:val="00EB034C"/>
    <w:rsid w:val="00EB08E2"/>
    <w:rsid w:val="00EB16C2"/>
    <w:rsid w:val="00EB26A1"/>
    <w:rsid w:val="00EB5866"/>
    <w:rsid w:val="00EB6B44"/>
    <w:rsid w:val="00EB7421"/>
    <w:rsid w:val="00ED0DEA"/>
    <w:rsid w:val="00ED2E03"/>
    <w:rsid w:val="00ED73C4"/>
    <w:rsid w:val="00EE6F4B"/>
    <w:rsid w:val="00F02228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521"/>
    <w:rsid w:val="00F75FE0"/>
    <w:rsid w:val="00F766B0"/>
    <w:rsid w:val="00F77117"/>
    <w:rsid w:val="00F81912"/>
    <w:rsid w:val="00F83BA1"/>
    <w:rsid w:val="00F875D1"/>
    <w:rsid w:val="00F976AD"/>
    <w:rsid w:val="00FA148E"/>
    <w:rsid w:val="00FA5B14"/>
    <w:rsid w:val="00FA657B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1FFF"/>
    <w:pPr>
      <w:keepNext/>
      <w:keepLines/>
      <w:spacing w:before="120" w:after="80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/>
      <w:b/>
      <w:bCs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1FFF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FFF"/>
    <w:rPr>
      <w:rFonts w:eastAsia="SimSun"/>
      <w:b/>
      <w:bCs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/>
      <w:b/>
      <w:bCs/>
      <w:color w:val="A34A0D"/>
      <w:sz w:val="28"/>
      <w:szCs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/>
      <w:b/>
      <w:bCs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table" w:styleId="TableGrid">
    <w:name w:val="Table Grid"/>
    <w:basedOn w:val="TableNormal"/>
    <w:uiPriority w:val="99"/>
    <w:rsid w:val="00CE23A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DD5201"/>
    <w:rPr>
      <w:rFonts w:ascii="Courier New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05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softuni.foundation/" TargetMode="External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image" Target="media/image1.png"/><Relationship Id="rId6" Type="http://schemas.openxmlformats.org/officeDocument/2006/relationships/hyperlink" Target="http://softuni.foundatio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4008</TotalTime>
  <Pages>5</Pages>
  <Words>1068</Words>
  <Characters>6092</Characters>
  <Application>Microsoft Office Outlook</Application>
  <DocSecurity>0</DocSecurity>
  <Lines>0</Lines>
  <Paragraphs>0</Paragraphs>
  <ScaleCrop>false</ScaleCrop>
  <Company>Software University Foundation - http://softuni.org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subject/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user</cp:lastModifiedBy>
  <cp:revision>21</cp:revision>
  <cp:lastPrinted>2014-02-12T16:33:00Z</cp:lastPrinted>
  <dcterms:created xsi:type="dcterms:W3CDTF">2021-04-28T06:43:00Z</dcterms:created>
  <dcterms:modified xsi:type="dcterms:W3CDTF">2021-07-16T14:10:00Z</dcterms:modified>
  <cp:category>programming, education, software engineering, software development</cp:category>
</cp:coreProperties>
</file>